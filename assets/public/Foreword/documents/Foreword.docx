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CD0622" w:rsidP="00627CEF">
      <w:pPr>
        <w:pStyle w:val="Title"/>
      </w:pPr>
      <w:r>
        <w:t>Foreword</w:t>
      </w:r>
    </w:p>
    <w:p w:rsidR="007B6209" w:rsidRDefault="007B6209" w:rsidP="00627CEF">
      <w:pPr>
        <w:pStyle w:val="Title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2C7AB3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2C7AB3" w:rsidRDefault="002C7AB3" w:rsidP="002C7AB3">
      <w:pPr>
        <w:spacing w:after="0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2C7AB3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2C7AB3" w:rsidRDefault="002C7AB3" w:rsidP="002C7AB3">
      <w:pPr>
        <w:spacing w:after="0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2C7AB3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2C7AB3" w:rsidRDefault="002C7AB3" w:rsidP="002C7AB3">
      <w:pPr>
        <w:spacing w:after="0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2C7AB3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2C7AB3" w:rsidRDefault="002C7AB3" w:rsidP="002C7AB3">
      <w:pPr>
        <w:spacing w:after="0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2C7AB3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2C7AB3" w:rsidRDefault="002C7AB3" w:rsidP="002C7AB3">
      <w:pPr>
        <w:spacing w:after="0"/>
      </w:pPr>
    </w:p>
    <w:p w:rsidR="002C7AB3" w:rsidRDefault="002C7AB3" w:rsidP="002C7AB3">
      <w:pPr>
        <w:spacing w:after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lastRenderedPageBreak/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2C7AB3" w:rsidRDefault="002C7AB3" w:rsidP="002C7AB3">
      <w:pPr>
        <w:spacing w:after="0"/>
      </w:pP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consequat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:rsidR="002C7AB3" w:rsidRDefault="002C7AB3" w:rsidP="002C7AB3">
      <w:pPr>
        <w:spacing w:after="0"/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540A8E" w:rsidRPr="00DA441D" w:rsidRDefault="002C7AB3" w:rsidP="002C7AB3">
      <w:pPr>
        <w:spacing w:after="0"/>
      </w:pP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  <w:bookmarkStart w:id="0" w:name="_GoBack"/>
      <w:bookmarkEnd w:id="0"/>
    </w:p>
    <w:sectPr w:rsidR="00540A8E" w:rsidRPr="00DA441D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5A" w:rsidRDefault="00AC665A" w:rsidP="00627CEF">
      <w:r>
        <w:separator/>
      </w:r>
    </w:p>
  </w:endnote>
  <w:endnote w:type="continuationSeparator" w:id="0">
    <w:p w:rsidR="00AC665A" w:rsidRDefault="00AC665A" w:rsidP="0062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 w:rsidP="00627C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5A" w:rsidRDefault="00AC665A" w:rsidP="00627CEF">
      <w:r>
        <w:separator/>
      </w:r>
    </w:p>
  </w:footnote>
  <w:footnote w:type="continuationSeparator" w:id="0">
    <w:p w:rsidR="00AC665A" w:rsidRDefault="00AC665A" w:rsidP="0062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22"/>
    <w:rsid w:val="00022A0C"/>
    <w:rsid w:val="000E385A"/>
    <w:rsid w:val="00134DD0"/>
    <w:rsid w:val="001578DA"/>
    <w:rsid w:val="00183952"/>
    <w:rsid w:val="001B3035"/>
    <w:rsid w:val="001C0FB7"/>
    <w:rsid w:val="001D34B4"/>
    <w:rsid w:val="001D4362"/>
    <w:rsid w:val="00202D3C"/>
    <w:rsid w:val="002B54AE"/>
    <w:rsid w:val="002C7AB3"/>
    <w:rsid w:val="00353A30"/>
    <w:rsid w:val="004555F1"/>
    <w:rsid w:val="004A40EC"/>
    <w:rsid w:val="00540A8E"/>
    <w:rsid w:val="005423C9"/>
    <w:rsid w:val="0055182E"/>
    <w:rsid w:val="00557977"/>
    <w:rsid w:val="005C1A39"/>
    <w:rsid w:val="00612ACB"/>
    <w:rsid w:val="00627CEF"/>
    <w:rsid w:val="006540D1"/>
    <w:rsid w:val="00677505"/>
    <w:rsid w:val="006909A0"/>
    <w:rsid w:val="006B2356"/>
    <w:rsid w:val="006E48C9"/>
    <w:rsid w:val="006F2768"/>
    <w:rsid w:val="00705336"/>
    <w:rsid w:val="007833A7"/>
    <w:rsid w:val="007B6209"/>
    <w:rsid w:val="0081537B"/>
    <w:rsid w:val="00854170"/>
    <w:rsid w:val="00855982"/>
    <w:rsid w:val="0093724E"/>
    <w:rsid w:val="00A10484"/>
    <w:rsid w:val="00A27CD7"/>
    <w:rsid w:val="00A81985"/>
    <w:rsid w:val="00AB07C1"/>
    <w:rsid w:val="00AC665A"/>
    <w:rsid w:val="00B23486"/>
    <w:rsid w:val="00C233B6"/>
    <w:rsid w:val="00CD0622"/>
    <w:rsid w:val="00DA441D"/>
    <w:rsid w:val="00DA4BD4"/>
    <w:rsid w:val="00DB39C0"/>
    <w:rsid w:val="00E214CD"/>
    <w:rsid w:val="00F00E84"/>
    <w:rsid w:val="00F652C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53179-C143-4EA7-90F6-3AA5DB7A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G.%20Sing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A215A6-8DA4-4958-93B1-D36ED180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5898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G. Singh</dc:creator>
  <cp:keywords/>
  <dc:description/>
  <cp:lastModifiedBy>Kartik</cp:lastModifiedBy>
  <cp:revision>12</cp:revision>
  <cp:lastPrinted>2018-03-15T04:14:00Z</cp:lastPrinted>
  <dcterms:created xsi:type="dcterms:W3CDTF">2018-03-20T10:35:00Z</dcterms:created>
  <dcterms:modified xsi:type="dcterms:W3CDTF">2018-06-22T11:08:00Z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